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Заявка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на заключение договора холодного водоснабжения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1) Ф.И.О. Абонента __________________________________________________________________;</w:t>
      </w:r>
    </w:p>
    <w:p>
      <w:pPr>
        <w:pStyle w:val="Normal"/>
        <w:bidi w:val="0"/>
        <w:jc w:val="both"/>
        <w:rPr/>
      </w:pPr>
      <w:r>
        <w:rPr>
          <w:lang w:val="ru-RU"/>
        </w:rPr>
        <w:t xml:space="preserve">2)  </w:t>
      </w:r>
      <w:r>
        <w:rPr>
          <w:lang w:val="ru-RU"/>
        </w:rPr>
        <w:t>Д</w:t>
      </w: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ата и место рождения, реквизиты документа, удостоверяющего личность, контактный телефон, адрес электронной почты (при наличии</w:t>
      </w: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)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__________________________________________</w:t>
      </w:r>
    </w:p>
    <w:p>
      <w:pPr>
        <w:pStyle w:val="Normal"/>
        <w:bidi w:val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_________________________________________________________________________________________________________________________________________________________________________;</w:t>
      </w:r>
    </w:p>
    <w:p>
      <w:pPr>
        <w:pStyle w:val="Normal"/>
        <w:bidi w:val="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3) 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дрес помещения в многоквартирном доме или жилого дома (домовладения) _______________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____________________________________________________________________________________ общ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ая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площад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ь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помещения или жилого дома (домовладения) _______________________________, общ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ая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площад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ь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помещений, входящих в состав общего имущества в многоквартирном доме _____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_____________, площад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ь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жилых __________и нежилых помещений ________, вида деятельности, осуществляемой в нежилом помещении __________________________________________________,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оличеств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о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лиц, постоянно проживающих в жилом помещении ________________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;</w:t>
      </w:r>
    </w:p>
    <w:p>
      <w:pPr>
        <w:pStyle w:val="Normal"/>
        <w:bidi w:val="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4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) 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С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ведения о наличии и типе установленных индивидуальных комнатных приборов учета ______</w:t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_________________________________________, дат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и место их установки (введения в эксплуатацию) _______________________________________________________________________, дат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опломбирования прибора учета заводом-изготовителем или организацией, осуществлявшей последнюю поверку прибора учета _____________________, срок проведения очередной поверки ____________________, порядок и условия приема показаний приборов учета _________________</w:t>
      </w:r>
    </w:p>
    <w:p>
      <w:pPr>
        <w:pStyle w:val="Normal"/>
        <w:bidi w:val="0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>____________________________________________________________________________________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;</w:t>
      </w:r>
    </w:p>
    <w:p>
      <w:pPr>
        <w:pStyle w:val="Normal"/>
        <w:bidi w:val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5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) Меры социальной поддержки по оплате коммунальных услуг, предоставленные потребителю коммунальных услуг в соответствии с законодательством Российской Федерации (в случае предоставления таких мер) ______________________________________</w:t>
      </w:r>
    </w:p>
    <w:p>
      <w:pPr>
        <w:pStyle w:val="Normal"/>
        <w:bidi w:val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_______________________________________________________________________________;</w:t>
      </w:r>
    </w:p>
    <w:p>
      <w:pPr>
        <w:pStyle w:val="Normal"/>
        <w:bidi w:val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6) Срок действия договора ________________________________________________________;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sz w:val="24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7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) </w:t>
      </w:r>
      <w:r>
        <w:rPr>
          <w:rFonts w:eastAsia="Arial" w:cs="Arial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Для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собственник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или пользователем жилого дома (домовладения):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реквизиты акта об определении границы раздела внутридомовых инженерных систем и централизованных сетей инженерно-технического обеспечения (при наличии) ______________________________________,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случае отсутствия индивидуального прибора учета указываются: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а) сведения о направлениях потребления коммунальных услуг при использовании земельного участка и расположенных на нем надворных построек ______________________________________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_____________________________________________________________________________________(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пример: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освещение, приготовление пищи для людей, приготовление кормов для скота, отопление, подогрев воды, полив и т.д.);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б) виды и количество сельскохозяйственных животных и птиц _____________________________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________________________________________________________________________(при наличии);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в) площадь земельного участка, не занятого жилым домом и надворными постройками ________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____________________________________________________________________________________;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г) режим водопотребления на полив земельного участка __________________________________;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д) мощность применяемых устройств, с помощью которых осуществляется потребление коммунальных ресурсов _______________________________________________________________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____________________________________________________________________________________</w:t>
      </w:r>
    </w:p>
    <w:p>
      <w:pPr>
        <w:pStyle w:val="Normal"/>
        <w:bidi w:val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</w:r>
    </w:p>
    <w:p>
      <w:pPr>
        <w:pStyle w:val="Normal"/>
        <w:autoSpaceDE w:val="false"/>
        <w:bidi w:val="0"/>
        <w:ind w:left="0" w:right="0"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Прилагаю копии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следующих документов:</w:t>
      </w:r>
    </w:p>
    <w:p>
      <w:pPr>
        <w:pStyle w:val="ConsPlusDocList"/>
        <w:autoSpaceDE w:val="false"/>
        <w:bidi w:val="0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а) документ, подтверждающий право собственности (пользования) на помещение в многоквартирном доме (жилой дом);</w:t>
      </w:r>
    </w:p>
    <w:p>
      <w:pPr>
        <w:pStyle w:val="ConsPlusDocList"/>
        <w:autoSpaceDE w:val="false"/>
        <w:bidi w:val="0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б) документ, удостоверяющий личность физического лица - собственника помещения;</w:t>
      </w:r>
    </w:p>
    <w:p>
      <w:pPr>
        <w:pStyle w:val="ConsPlusDocList"/>
        <w:autoSpaceDE w:val="false"/>
        <w:bidi w:val="0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в) документы, подтверждающие информацию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о наличии и типе установленных индивидуальных комнатных приборов учета,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>дат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>у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 и место их установки (введения в эксплуатацию), дат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>у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 опломбирования прибора учета заводом-изготовителем или организацией, осуществлявшей последнюю поверку прибора учета, срок проведения очередной поверки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;</w:t>
      </w:r>
    </w:p>
    <w:p>
      <w:pPr>
        <w:pStyle w:val="Normal"/>
        <w:autoSpaceDE w:val="false"/>
        <w:bidi w:val="0"/>
        <w:ind w:left="0" w:right="0" w:firstLine="54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г) </w:t>
      </w:r>
      <w:r>
        <w:rPr>
          <w:rFonts w:eastAsia="Arial" w:cs="Arial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Для </w:t>
      </w:r>
      <w:r>
        <w:rPr>
          <w:rFonts w:eastAsia="Arial" w:cs="Arial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>собственник</w:t>
      </w:r>
      <w:r>
        <w:rPr>
          <w:rFonts w:eastAsia="Arial" w:cs="Arial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>а</w:t>
      </w:r>
      <w:r>
        <w:rPr>
          <w:rFonts w:eastAsia="Arial" w:cs="Arial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 или пользователем жилого дома (домовладения):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документы, подтверждающие информацию о направлениях потребления коммунальных услуг при использовании земельного участка и расположенных на нем надворных построек (приготовление пищи для людей, приготовление кормов для скота, отопление, подогрев воды, полив и т.д.),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виды и количество сельскохозяйственных животных и птиц (при наличии), площадь земельного участка, не занятого жилым домом и надворными постройками,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режим водопотребления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на полив земельного участка, </w:t>
      </w: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мощность применяемых устройств, с помощью которых осуществляется потребление коммунальных ресурсов.</w:t>
      </w:r>
    </w:p>
    <w:p>
      <w:pPr>
        <w:pStyle w:val="ConsPlusDocList"/>
        <w:autoSpaceDE w:val="false"/>
        <w:bidi w:val="0"/>
        <w:ind w:left="0" w:right="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 xml:space="preserve">   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Перечень приложенных документов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____________________________________________________</w:t>
      </w:r>
    </w:p>
    <w:p>
      <w:pPr>
        <w:pStyle w:val="Normal"/>
        <w:autoSpaceDE w:val="false"/>
        <w:bidi w:val="0"/>
        <w:ind w:left="0" w:right="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>
      <w:pPr>
        <w:pStyle w:val="Normal"/>
        <w:autoSpaceDE w:val="false"/>
        <w:bidi w:val="0"/>
        <w:ind w:left="0" w:right="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autoSpaceDE w:val="false"/>
        <w:bidi w:val="0"/>
        <w:ind w:left="0" w:right="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</w:pPr>
      <w:r>
        <w:rPr>
          <w:rFonts w:eastAsia="Arial" w:cs="Arial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ru-RU"/>
        </w:rPr>
        <w:t>Абонент ____________________                             дата _______________________________</w:t>
      </w:r>
    </w:p>
    <w:sectPr>
      <w:type w:val="nextPage"/>
      <w:pgSz w:w="11905" w:h="16837"/>
      <w:pgMar w:left="1134" w:right="556" w:header="0" w:top="525" w:footer="0" w:bottom="592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46"/>
  <w:defaultTabStop w:val="706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Style17">
    <w:name w:val="Body Text"/>
    <w:basedOn w:val="Normal"/>
    <w:pPr>
      <w:spacing w:before="0" w:after="120"/>
    </w:pPr>
    <w:rPr/>
  </w:style>
  <w:style w:type="paragraph" w:styleId="Style18">
    <w:name w:val="Title"/>
    <w:basedOn w:val="Normal"/>
    <w:next w:val="Style17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9">
    <w:name w:val="Subtitle"/>
    <w:basedOn w:val="Style18"/>
    <w:next w:val="Style17"/>
    <w:qFormat/>
    <w:pPr>
      <w:jc w:val="center"/>
    </w:pPr>
    <w:rPr>
      <w:i/>
      <w:iCs/>
      <w:sz w:val="28"/>
      <w:szCs w:val="28"/>
    </w:rPr>
  </w:style>
  <w:style w:type="paragraph" w:styleId="Style20">
    <w:name w:val="List"/>
    <w:basedOn w:val="Style17"/>
    <w:pPr/>
    <w:rPr>
      <w:rFonts w:cs="Tahoma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Tahoma"/>
    </w:rPr>
  </w:style>
  <w:style w:type="paragraph" w:styleId="ConsPlusDocList">
    <w:name w:val="&#9;&#9;ConsPlusDocList"/>
    <w:next w:val="Normal"/>
    <w:qFormat/>
    <w:pPr>
      <w:widowControl w:val="false"/>
      <w:kinsoku w:val="true"/>
      <w:overflowPunct w:val="true"/>
      <w:autoSpaceDE w:val="false"/>
      <w:bidi w:val="0"/>
    </w:pPr>
    <w:rPr>
      <w:rFonts w:ascii="Arial" w:hAnsi="Arial" w:eastAsia="Arial" w:cs="Arial"/>
      <w:b w:val="false"/>
      <w:bCs w:val="false"/>
      <w:i w:val="false"/>
      <w:iCs w:val="false"/>
      <w:color w:val="auto"/>
      <w:kern w:val="2"/>
      <w:position w:val="0"/>
      <w:sz w:val="20"/>
      <w:sz w:val="20"/>
      <w:szCs w:val="20"/>
      <w:u w:val="none"/>
      <w:vertAlign w:val="baseline"/>
      <w:lang w:val="de-DE" w:eastAsia="ja-JP" w:bidi="fa-I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LibreOffice/7.1.0.3$Windows_X86_64 LibreOffice_project/f6099ecf3d29644b5008cc8f48f42f4a40986e4c</Application>
  <AppVersion>15.0000</AppVersion>
  <Pages>2</Pages>
  <Words>417</Words>
  <Characters>4749</Characters>
  <CharactersWithSpaces>5189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cp:lastPrinted>2021-02-03T13:40:55Z</cp:lastPrinted>
  <dcterms:modified xsi:type="dcterms:W3CDTF">2021-02-03T14:04:29Z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